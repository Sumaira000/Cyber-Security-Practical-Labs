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27D874" w14:textId="77777777" w:rsidR="00021C04" w:rsidRDefault="00714AA5">
      <w:r>
        <w:rPr>
          <w:noProof/>
        </w:rPr>
        <w:drawing>
          <wp:anchor distT="0" distB="0" distL="114300" distR="114300" simplePos="0" relativeHeight="251658240" behindDoc="1" locked="0" layoutInCell="1" allowOverlap="1" wp14:anchorId="52F7BC0D" wp14:editId="04F61139">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2245"/>
      </w:tblGrid>
      <w:tr w:rsidR="00021C04" w14:paraId="3DAE1884" w14:textId="77777777" w:rsidTr="00745C53">
        <w:trPr>
          <w:trHeight w:val="14130"/>
        </w:trPr>
        <w:tc>
          <w:tcPr>
            <w:tcW w:w="12229" w:type="dxa"/>
          </w:tcPr>
          <w:p w14:paraId="54A79FE6" w14:textId="77777777" w:rsidR="00021C04" w:rsidRDefault="00D76AB2" w:rsidP="00745C53">
            <w:pPr>
              <w:ind w:left="720"/>
              <w:jc w:val="right"/>
            </w:pPr>
            <w:r>
              <w:rPr>
                <w:noProof/>
              </w:rPr>
              <mc:AlternateContent>
                <mc:Choice Requires="wpg">
                  <w:drawing>
                    <wp:inline distT="0" distB="0" distL="0" distR="0" wp14:anchorId="6EFF6AA8" wp14:editId="183864F0">
                      <wp:extent cx="6824820" cy="8737599"/>
                      <wp:effectExtent l="0" t="0" r="0" b="6985"/>
                      <wp:docPr id="9" name="Group 9" descr="Title and text&#10;"/>
                      <wp:cNvGraphicFramePr/>
                      <a:graphic xmlns:a="http://schemas.openxmlformats.org/drawingml/2006/main">
                        <a:graphicData uri="http://schemas.microsoft.com/office/word/2010/wordprocessingGroup">
                          <wpg:wgp>
                            <wpg:cNvGrpSpPr/>
                            <wpg:grpSpPr>
                              <a:xfrm>
                                <a:off x="0" y="0"/>
                                <a:ext cx="6824820" cy="8737599"/>
                                <a:chOff x="112429" y="2300564"/>
                                <a:chExt cx="6824820" cy="8737599"/>
                              </a:xfrm>
                            </wpg:grpSpPr>
                            <wps:wsp>
                              <wps:cNvPr id="7" name="Text Box 7"/>
                              <wps:cNvSpPr txBox="1"/>
                              <wps:spPr>
                                <a:xfrm>
                                  <a:off x="112429" y="9631666"/>
                                  <a:ext cx="3004185" cy="1406497"/>
                                </a:xfrm>
                                <a:prstGeom prst="rect">
                                  <a:avLst/>
                                </a:prstGeom>
                                <a:solidFill>
                                  <a:schemeClr val="tx1"/>
                                </a:solidFill>
                                <a:ln w="6350">
                                  <a:noFill/>
                                </a:ln>
                              </wps:spPr>
                              <wps:txbx>
                                <w:txbxContent>
                                  <w:p w14:paraId="55BB9CEE" w14:textId="0EC41B0C" w:rsidR="009A7D03" w:rsidRDefault="009A7D03" w:rsidP="00D76AB2">
                                    <w:pPr>
                                      <w:pStyle w:val="Heading2"/>
                                      <w:ind w:left="720"/>
                                      <w:rPr>
                                        <w:color w:val="FFFFFF" w:themeColor="background1"/>
                                      </w:rPr>
                                    </w:pPr>
                                    <w:r>
                                      <w:rPr>
                                        <w:color w:val="FFFFFF" w:themeColor="background1"/>
                                        <w:sz w:val="24"/>
                                        <w:szCs w:val="24"/>
                                      </w:rPr>
                                      <w:t>Assignment by</w:t>
                                    </w:r>
                                    <w:r w:rsidRPr="009A7D03">
                                      <w:rPr>
                                        <w:color w:val="FFFFFF" w:themeColor="background1"/>
                                        <w:sz w:val="24"/>
                                        <w:szCs w:val="24"/>
                                      </w:rPr>
                                      <w:t>:</w:t>
                                    </w:r>
                                    <w:r>
                                      <w:rPr>
                                        <w:color w:val="FFFFFF" w:themeColor="background1"/>
                                      </w:rPr>
                                      <w:t xml:space="preserve"> Ma’am Shireen.</w:t>
                                    </w:r>
                                  </w:p>
                                  <w:p w14:paraId="6FAD10A2" w14:textId="5D640837" w:rsidR="009A7D03" w:rsidRDefault="009A7D03" w:rsidP="009A7D03"/>
                                  <w:p w14:paraId="3D6EF663" w14:textId="653A75BF" w:rsidR="009A7D03" w:rsidRPr="009A7D03" w:rsidRDefault="009A7D03" w:rsidP="009A7D03">
                                    <w:pPr>
                                      <w:pStyle w:val="Heading1"/>
                                      <w:ind w:left="720"/>
                                      <w:rPr>
                                        <w:color w:val="FFFFFF" w:themeColor="background1"/>
                                      </w:rPr>
                                    </w:pPr>
                                    <w:r w:rsidRPr="009A7D03">
                                      <w:rPr>
                                        <w:color w:val="FFFFFF" w:themeColor="background1"/>
                                        <w:sz w:val="24"/>
                                        <w:szCs w:val="24"/>
                                      </w:rPr>
                                      <w:t>Submitted by:</w:t>
                                    </w:r>
                                    <w:r>
                                      <w:rPr>
                                        <w:color w:val="FFFFFF" w:themeColor="background1"/>
                                        <w:sz w:val="24"/>
                                        <w:szCs w:val="24"/>
                                      </w:rPr>
                                      <w:t xml:space="preserve"> </w:t>
                                    </w:r>
                                    <w:r w:rsidRPr="009A7D03">
                                      <w:rPr>
                                        <w:color w:val="FFFFFF" w:themeColor="background1"/>
                                        <w:sz w:val="24"/>
                                        <w:szCs w:val="24"/>
                                      </w:rPr>
                                      <w:t xml:space="preserve"> </w:t>
                                    </w:r>
                                    <w:proofErr w:type="spellStart"/>
                                    <w:r>
                                      <w:rPr>
                                        <w:color w:val="FFFFFF" w:themeColor="background1"/>
                                      </w:rPr>
                                      <w:t>Suamira</w:t>
                                    </w:r>
                                    <w:proofErr w:type="spellEnd"/>
                                    <w:r>
                                      <w:rPr>
                                        <w:color w:val="FFFFFF" w:themeColor="background1"/>
                                      </w:rPr>
                                      <w:t xml:space="preserve">. </w:t>
                                    </w:r>
                                  </w:p>
                                  <w:p w14:paraId="619C1F70" w14:textId="77777777" w:rsidR="009A7D03" w:rsidRPr="009A7D03" w:rsidRDefault="009A7D03" w:rsidP="009A7D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287138" y="2300564"/>
                                  <a:ext cx="4650111" cy="4353636"/>
                                </a:xfrm>
                                <a:prstGeom prst="teardrop">
                                  <a:avLst/>
                                </a:prstGeom>
                                <a:solidFill>
                                  <a:schemeClr val="accent4"/>
                                </a:solidFill>
                                <a:ln w="6350">
                                  <a:noFill/>
                                </a:ln>
                              </wps:spPr>
                              <wps:txbx>
                                <w:txbxContent>
                                  <w:p w14:paraId="6598EDD7" w14:textId="1562429B" w:rsidR="009A7D03" w:rsidRPr="000B4502" w:rsidRDefault="009A7D03" w:rsidP="00104080">
                                    <w:pPr>
                                      <w:pStyle w:val="Title"/>
                                      <w:ind w:left="0"/>
                                      <w:jc w:val="right"/>
                                    </w:pPr>
                                    <w:r>
                                      <w:t>Defeating the Hackers</w:t>
                                    </w:r>
                                  </w:p>
                                  <w:p w14:paraId="36E94A31" w14:textId="77777777" w:rsidR="009A7D03" w:rsidRDefault="009A7D03" w:rsidP="00104080">
                                    <w:pPr>
                                      <w:pStyle w:val="Subtitle"/>
                                      <w:ind w:left="0"/>
                                      <w:jc w:val="right"/>
                                      <w:rPr>
                                        <w:color w:val="595959" w:themeColor="text1" w:themeTint="A6"/>
                                      </w:rPr>
                                    </w:pPr>
                                  </w:p>
                                  <w:p w14:paraId="2ED001A9" w14:textId="10AF60A2" w:rsidR="009A7D03" w:rsidRPr="00745C53" w:rsidRDefault="009A7D03" w:rsidP="00104080">
                                    <w:pPr>
                                      <w:pStyle w:val="Subtitle"/>
                                      <w:ind w:left="0"/>
                                      <w:jc w:val="right"/>
                                      <w:rPr>
                                        <w:color w:val="595959" w:themeColor="text1" w:themeTint="A6"/>
                                      </w:rPr>
                                    </w:pPr>
                                    <w:r>
                                      <w:rPr>
                                        <w:color w:val="595959" w:themeColor="text1" w:themeTint="A6"/>
                                      </w:rPr>
                                      <w:t xml:space="preserve">Video summary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EFF6AA8" id="Group 9" o:spid="_x0000_s1026" alt="Title and text&#10;" style="width:537.4pt;height:688pt;mso-position-horizontal-relative:char;mso-position-vertical-relative:line" coordorigin="1124,23005" coordsize="68248,87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">
                      <v:shapetype id="_x0000_t202" coordsize="21600,21600" o:spt="202" path="m,l,21600r21600,l21600,xe">
                        <v:stroke joinstyle="miter"/>
                        <v:path gradientshapeok="t" o:connecttype="rect"/>
                      </v:shapetype>
                      <v:shape id="Text Box 7" o:spid="_x0000_s1027" type="#_x0000_t202" style="position:absolute;left:1124;top:96316;width:30042;height:1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55BB9CEE" w14:textId="0EC41B0C" w:rsidR="009A7D03" w:rsidRDefault="009A7D03" w:rsidP="00D76AB2">
                              <w:pPr>
                                <w:pStyle w:val="Heading2"/>
                                <w:ind w:left="720"/>
                                <w:rPr>
                                  <w:color w:val="FFFFFF" w:themeColor="background1"/>
                                </w:rPr>
                              </w:pPr>
                              <w:r>
                                <w:rPr>
                                  <w:color w:val="FFFFFF" w:themeColor="background1"/>
                                  <w:sz w:val="24"/>
                                  <w:szCs w:val="24"/>
                                </w:rPr>
                                <w:t>Assignment by</w:t>
                              </w:r>
                              <w:r w:rsidRPr="009A7D03">
                                <w:rPr>
                                  <w:color w:val="FFFFFF" w:themeColor="background1"/>
                                  <w:sz w:val="24"/>
                                  <w:szCs w:val="24"/>
                                </w:rPr>
                                <w:t>:</w:t>
                              </w:r>
                              <w:r>
                                <w:rPr>
                                  <w:color w:val="FFFFFF" w:themeColor="background1"/>
                                </w:rPr>
                                <w:t xml:space="preserve"> Ma’am Shireen.</w:t>
                              </w:r>
                            </w:p>
                            <w:p w14:paraId="6FAD10A2" w14:textId="5D640837" w:rsidR="009A7D03" w:rsidRDefault="009A7D03" w:rsidP="009A7D03"/>
                            <w:p w14:paraId="3D6EF663" w14:textId="653A75BF" w:rsidR="009A7D03" w:rsidRPr="009A7D03" w:rsidRDefault="009A7D03" w:rsidP="009A7D03">
                              <w:pPr>
                                <w:pStyle w:val="Heading1"/>
                                <w:ind w:left="720"/>
                                <w:rPr>
                                  <w:color w:val="FFFFFF" w:themeColor="background1"/>
                                </w:rPr>
                              </w:pPr>
                              <w:r w:rsidRPr="009A7D03">
                                <w:rPr>
                                  <w:color w:val="FFFFFF" w:themeColor="background1"/>
                                  <w:sz w:val="24"/>
                                  <w:szCs w:val="24"/>
                                </w:rPr>
                                <w:t>Submitted by:</w:t>
                              </w:r>
                              <w:r>
                                <w:rPr>
                                  <w:color w:val="FFFFFF" w:themeColor="background1"/>
                                  <w:sz w:val="24"/>
                                  <w:szCs w:val="24"/>
                                </w:rPr>
                                <w:t xml:space="preserve"> </w:t>
                              </w:r>
                              <w:r w:rsidRPr="009A7D03">
                                <w:rPr>
                                  <w:color w:val="FFFFFF" w:themeColor="background1"/>
                                  <w:sz w:val="24"/>
                                  <w:szCs w:val="24"/>
                                </w:rPr>
                                <w:t xml:space="preserve"> </w:t>
                              </w:r>
                              <w:proofErr w:type="spellStart"/>
                              <w:r>
                                <w:rPr>
                                  <w:color w:val="FFFFFF" w:themeColor="background1"/>
                                </w:rPr>
                                <w:t>Suamira</w:t>
                              </w:r>
                              <w:proofErr w:type="spellEnd"/>
                              <w:r>
                                <w:rPr>
                                  <w:color w:val="FFFFFF" w:themeColor="background1"/>
                                </w:rPr>
                                <w:t xml:space="preserve">. </w:t>
                              </w:r>
                            </w:p>
                            <w:p w14:paraId="619C1F70" w14:textId="77777777" w:rsidR="009A7D03" w:rsidRPr="009A7D03" w:rsidRDefault="009A7D03" w:rsidP="009A7D03"/>
                          </w:txbxContent>
                        </v:textbox>
                      </v:shape>
                      <v:shape id="Text Box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6598EDD7" w14:textId="1562429B" w:rsidR="009A7D03" w:rsidRPr="000B4502" w:rsidRDefault="009A7D03" w:rsidP="00104080">
                              <w:pPr>
                                <w:pStyle w:val="Title"/>
                                <w:ind w:left="0"/>
                                <w:jc w:val="right"/>
                              </w:pPr>
                              <w:r>
                                <w:t>Defeating the Hackers</w:t>
                              </w:r>
                            </w:p>
                            <w:p w14:paraId="36E94A31" w14:textId="77777777" w:rsidR="009A7D03" w:rsidRDefault="009A7D03" w:rsidP="00104080">
                              <w:pPr>
                                <w:pStyle w:val="Subtitle"/>
                                <w:ind w:left="0"/>
                                <w:jc w:val="right"/>
                                <w:rPr>
                                  <w:color w:val="595959" w:themeColor="text1" w:themeTint="A6"/>
                                </w:rPr>
                              </w:pPr>
                            </w:p>
                            <w:p w14:paraId="2ED001A9" w14:textId="10AF60A2" w:rsidR="009A7D03" w:rsidRPr="00745C53" w:rsidRDefault="009A7D03" w:rsidP="00104080">
                              <w:pPr>
                                <w:pStyle w:val="Subtitle"/>
                                <w:ind w:left="0"/>
                                <w:jc w:val="right"/>
                                <w:rPr>
                                  <w:color w:val="595959" w:themeColor="text1" w:themeTint="A6"/>
                                </w:rPr>
                              </w:pPr>
                              <w:r>
                                <w:rPr>
                                  <w:color w:val="595959" w:themeColor="text1" w:themeTint="A6"/>
                                </w:rPr>
                                <w:t xml:space="preserve">Video summary </w:t>
                              </w:r>
                            </w:p>
                          </w:txbxContent>
                        </v:textbox>
                      </v:shape>
                      <w10:anchorlock/>
                    </v:group>
                  </w:pict>
                </mc:Fallback>
              </mc:AlternateContent>
            </w:r>
          </w:p>
        </w:tc>
      </w:tr>
      <w:tr w:rsidR="00A1111B" w14:paraId="2A0CE12A" w14:textId="77777777" w:rsidTr="00A1111B">
        <w:trPr>
          <w:trHeight w:val="900"/>
        </w:trPr>
        <w:tc>
          <w:tcPr>
            <w:tcW w:w="12229" w:type="dxa"/>
            <w:vAlign w:val="bottom"/>
          </w:tcPr>
          <w:p w14:paraId="5AEF5140" w14:textId="77777777" w:rsidR="00A1111B" w:rsidRDefault="00A1111B" w:rsidP="00A1111B">
            <w:pPr>
              <w:ind w:left="720"/>
              <w:jc w:val="right"/>
              <w:rPr>
                <w:noProof/>
              </w:rPr>
            </w:pPr>
          </w:p>
        </w:tc>
      </w:tr>
    </w:tbl>
    <w:p w14:paraId="4B26C4B9" w14:textId="77777777" w:rsidR="00745C53" w:rsidRDefault="00745C53"/>
    <w:p w14:paraId="2955DD74" w14:textId="77777777" w:rsidR="000B4502" w:rsidRDefault="000B4502"/>
    <w:tbl>
      <w:tblPr>
        <w:tblW w:w="12191" w:type="dxa"/>
        <w:tblInd w:w="55" w:type="dxa"/>
        <w:tblCellMar>
          <w:left w:w="115" w:type="dxa"/>
          <w:right w:w="720" w:type="dxa"/>
        </w:tblCellMar>
        <w:tblLook w:val="0000" w:firstRow="0" w:lastRow="0" w:firstColumn="0" w:lastColumn="0" w:noHBand="0" w:noVBand="0"/>
      </w:tblPr>
      <w:tblGrid>
        <w:gridCol w:w="3475"/>
        <w:gridCol w:w="2416"/>
        <w:gridCol w:w="6609"/>
      </w:tblGrid>
      <w:tr w:rsidR="00515218" w14:paraId="21612B77" w14:textId="77777777" w:rsidTr="004B4C73">
        <w:trPr>
          <w:trHeight w:val="2818"/>
        </w:trPr>
        <w:tc>
          <w:tcPr>
            <w:tcW w:w="5755" w:type="dxa"/>
            <w:gridSpan w:val="2"/>
          </w:tcPr>
          <w:p w14:paraId="5E1D625C" w14:textId="77777777" w:rsidR="00515218" w:rsidRDefault="00515218" w:rsidP="000B4502">
            <w:r w:rsidRPr="000B4502">
              <w:rPr>
                <w:noProof/>
              </w:rPr>
              <mc:AlternateContent>
                <mc:Choice Requires="wps">
                  <w:drawing>
                    <wp:inline distT="0" distB="0" distL="0" distR="0" wp14:anchorId="6DA5829D" wp14:editId="024B7798">
                      <wp:extent cx="3141372" cy="1389380"/>
                      <wp:effectExtent l="0" t="0" r="0" b="1270"/>
                      <wp:docPr id="10" name="Text Box 10"/>
                      <wp:cNvGraphicFramePr/>
                      <a:graphic xmlns:a="http://schemas.openxmlformats.org/drawingml/2006/main">
                        <a:graphicData uri="http://schemas.microsoft.com/office/word/2010/wordprocessingShape">
                          <wps:wsp>
                            <wps:cNvSpPr txBox="1"/>
                            <wps:spPr>
                              <a:xfrm>
                                <a:off x="0" y="0"/>
                                <a:ext cx="3141372" cy="1389380"/>
                              </a:xfrm>
                              <a:prstGeom prst="rect">
                                <a:avLst/>
                              </a:prstGeom>
                              <a:noFill/>
                              <a:ln w="6350">
                                <a:noFill/>
                              </a:ln>
                            </wps:spPr>
                            <wps:txbx>
                              <w:txbxContent>
                                <w:p w14:paraId="1C9A32B3" w14:textId="705276EC" w:rsidR="009A7D03" w:rsidRDefault="009A7D03" w:rsidP="009A7D03">
                                  <w:pPr>
                                    <w:pStyle w:val="Title"/>
                                    <w:rPr>
                                      <w:color w:val="44546A" w:themeColor="text2"/>
                                      <w:sz w:val="52"/>
                                      <w:szCs w:val="52"/>
                                    </w:rPr>
                                  </w:pPr>
                                  <w:r w:rsidRPr="009A7D03">
                                    <w:rPr>
                                      <w:color w:val="44546A" w:themeColor="text2"/>
                                      <w:sz w:val="52"/>
                                      <w:szCs w:val="52"/>
                                    </w:rPr>
                                    <w:t>Defeating the Hackers</w:t>
                                  </w:r>
                                </w:p>
                                <w:p w14:paraId="26A9217D" w14:textId="0E03F77B" w:rsidR="009A7D03" w:rsidRPr="009A7D03" w:rsidRDefault="009A7D03" w:rsidP="009A7D03">
                                  <w:r>
                                    <w:t xml:space="preserve">             Video summary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A5829D" id="Text Box 10" o:spid="_x0000_s1029" type="#_x0000_t202" style="width:247.3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" filled="f" stroked="f" strokeweight=".5pt">
                      <v:textbox>
                        <w:txbxContent>
                          <w:p w14:paraId="1C9A32B3" w14:textId="705276EC" w:rsidR="009A7D03" w:rsidRDefault="009A7D03" w:rsidP="009A7D03">
                            <w:pPr>
                              <w:pStyle w:val="Title"/>
                              <w:rPr>
                                <w:color w:val="44546A" w:themeColor="text2"/>
                                <w:sz w:val="52"/>
                                <w:szCs w:val="52"/>
                              </w:rPr>
                            </w:pPr>
                            <w:r w:rsidRPr="009A7D03">
                              <w:rPr>
                                <w:color w:val="44546A" w:themeColor="text2"/>
                                <w:sz w:val="52"/>
                                <w:szCs w:val="52"/>
                              </w:rPr>
                              <w:t>Defeating the Hackers</w:t>
                            </w:r>
                          </w:p>
                          <w:p w14:paraId="26A9217D" w14:textId="0E03F77B" w:rsidR="009A7D03" w:rsidRPr="009A7D03" w:rsidRDefault="009A7D03" w:rsidP="009A7D03">
                            <w:r>
                              <w:t xml:space="preserve">             Video summary</w:t>
                            </w:r>
                          </w:p>
                        </w:txbxContent>
                      </v:textbox>
                      <w10:anchorlock/>
                    </v:shape>
                  </w:pict>
                </mc:Fallback>
              </mc:AlternateContent>
            </w:r>
          </w:p>
        </w:tc>
        <w:tc>
          <w:tcPr>
            <w:tcW w:w="6435" w:type="dxa"/>
          </w:tcPr>
          <w:p w14:paraId="28535E9B" w14:textId="77777777" w:rsidR="00515218" w:rsidRDefault="00515218" w:rsidP="000B4502">
            <w:r w:rsidRPr="000B4502">
              <w:rPr>
                <w:noProof/>
              </w:rPr>
              <mc:AlternateContent>
                <mc:Choice Requires="wps">
                  <w:drawing>
                    <wp:inline distT="0" distB="0" distL="0" distR="0" wp14:anchorId="283B3F87" wp14:editId="3BDD1083">
                      <wp:extent cx="3493827" cy="954157"/>
                      <wp:effectExtent l="0" t="0" r="0" b="0"/>
                      <wp:docPr id="12" name="Text Box 12"/>
                      <wp:cNvGraphicFramePr/>
                      <a:graphic xmlns:a="http://schemas.openxmlformats.org/drawingml/2006/main">
                        <a:graphicData uri="http://schemas.microsoft.com/office/word/2010/wordprocessingShape">
                          <wps:wsp>
                            <wps:cNvSpPr txBox="1"/>
                            <wps:spPr>
                              <a:xfrm>
                                <a:off x="0" y="0"/>
                                <a:ext cx="3493827" cy="954157"/>
                              </a:xfrm>
                              <a:prstGeom prst="rect">
                                <a:avLst/>
                              </a:prstGeom>
                              <a:noFill/>
                              <a:ln w="6350">
                                <a:noFill/>
                              </a:ln>
                            </wps:spPr>
                            <wps:txbx>
                              <w:txbxContent>
                                <w:p w14:paraId="0E4A442E" w14:textId="6C94A319" w:rsidR="009A7D03" w:rsidRPr="000B4502" w:rsidRDefault="00890F77" w:rsidP="00515218">
                                  <w:pPr>
                                    <w:pStyle w:val="NoSpacing"/>
                                    <w:rPr>
                                      <w:color w:val="44546A" w:themeColor="text2"/>
                                    </w:rPr>
                                  </w:pPr>
                                  <w:r>
                                    <w:t>This documentary is about a Computer Science, where the topic about hackers is being discussed as how the hackers are modern world threat to people’s online lives.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3B3F87" id="Text Box 12" o:spid="_x0000_s1030" type="#_x0000_t202" style="width:275.1pt;height:7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" filled="f" stroked="f" strokeweight=".5pt">
                      <v:textbox>
                        <w:txbxContent>
                          <w:p w14:paraId="0E4A442E" w14:textId="6C94A319" w:rsidR="009A7D03" w:rsidRPr="000B4502" w:rsidRDefault="00890F77" w:rsidP="00515218">
                            <w:pPr>
                              <w:pStyle w:val="NoSpacing"/>
                              <w:rPr>
                                <w:color w:val="44546A" w:themeColor="text2"/>
                              </w:rPr>
                            </w:pPr>
                            <w:r>
                              <w:t>This documentary is about a Computer Science, where the topic about hackers is being discussed as how the hackers are modern world threat to people’s online lives.</w:t>
                            </w:r>
                          </w:p>
                        </w:txbxContent>
                      </v:textbox>
                      <w10:anchorlock/>
                    </v:shape>
                  </w:pict>
                </mc:Fallback>
              </mc:AlternateContent>
            </w:r>
          </w:p>
        </w:tc>
      </w:tr>
      <w:tr w:rsidR="000B4502" w14:paraId="2165A69A" w14:textId="77777777" w:rsidTr="004B4C73">
        <w:trPr>
          <w:trHeight w:val="8163"/>
        </w:trPr>
        <w:tc>
          <w:tcPr>
            <w:tcW w:w="3393" w:type="dxa"/>
          </w:tcPr>
          <w:p w14:paraId="27CD2ED4" w14:textId="24343AD1" w:rsidR="000B4502" w:rsidRDefault="000B4502">
            <w:r w:rsidRPr="000B4502">
              <w:rPr>
                <w:noProof/>
              </w:rPr>
              <mc:AlternateContent>
                <mc:Choice Requires="wps">
                  <w:drawing>
                    <wp:inline distT="0" distB="0" distL="0" distR="0" wp14:anchorId="30787982" wp14:editId="613D90FC">
                      <wp:extent cx="1674421" cy="676894"/>
                      <wp:effectExtent l="0" t="0" r="2540" b="9525"/>
                      <wp:docPr id="16" name="Text Box 16"/>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14:paraId="0CBEAA04" w14:textId="018B25AB" w:rsidR="009A7D03" w:rsidRDefault="009A7D03" w:rsidP="000B4502">
                                  <w:pPr>
                                    <w:pStyle w:val="Heading3"/>
                                  </w:pPr>
                                  <w:r>
                                    <w:t xml:space="preserve">Video is hosted by </w:t>
                                  </w:r>
                                  <w:r w:rsidR="00CE6B0F">
                                    <w:t xml:space="preserve">Derek </w:t>
                                  </w:r>
                                  <w:proofErr w:type="spellStart"/>
                                  <w:r w:rsidR="00CE6B0F">
                                    <w:t>Mullar</w:t>
                                  </w:r>
                                  <w:proofErr w:type="spellEnd"/>
                                  <w:r w:rsidR="00CE6B0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787982" id="Text Box 16" o:spid="_x0000_s1031"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" fillcolor="white [3201]" stroked="f" strokeweight=".5pt">
                      <v:textbox>
                        <w:txbxContent>
                          <w:p w14:paraId="0CBEAA04" w14:textId="018B25AB" w:rsidR="009A7D03" w:rsidRDefault="009A7D03" w:rsidP="000B4502">
                            <w:pPr>
                              <w:pStyle w:val="Heading3"/>
                            </w:pPr>
                            <w:r>
                              <w:t xml:space="preserve">Video is hosted by </w:t>
                            </w:r>
                            <w:r w:rsidR="00CE6B0F">
                              <w:t xml:space="preserve">Derek </w:t>
                            </w:r>
                            <w:proofErr w:type="spellStart"/>
                            <w:r w:rsidR="00CE6B0F">
                              <w:t>Mullar</w:t>
                            </w:r>
                            <w:proofErr w:type="spellEnd"/>
                            <w:r w:rsidR="00CE6B0F">
                              <w:t>.</w:t>
                            </w:r>
                          </w:p>
                        </w:txbxContent>
                      </v:textbox>
                      <w10:anchorlock/>
                    </v:shape>
                  </w:pict>
                </mc:Fallback>
              </mc:AlternateContent>
            </w:r>
            <w:r w:rsidRPr="000B4502">
              <w:rPr>
                <w:noProof/>
              </w:rPr>
              <mc:AlternateContent>
                <mc:Choice Requires="wps">
                  <w:drawing>
                    <wp:inline distT="0" distB="0" distL="0" distR="0" wp14:anchorId="1C4A70A7" wp14:editId="3D7574FF">
                      <wp:extent cx="1674421" cy="676894"/>
                      <wp:effectExtent l="0" t="0" r="2540" b="9525"/>
                      <wp:docPr id="14" name="Text Box 14"/>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14:paraId="3B880E95" w14:textId="17F81B19" w:rsidR="009A7D03" w:rsidRDefault="00890F77" w:rsidP="000B4502">
                                  <w:pPr>
                                    <w:pStyle w:val="Heading3"/>
                                  </w:pPr>
                                  <w:r>
                                    <w:t>Published by BBC.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4A70A7" id="Text Box 14" o:spid="_x0000_s1032"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" fillcolor="white [3201]" stroked="f" strokeweight=".5pt">
                      <v:textbox>
                        <w:txbxContent>
                          <w:p w14:paraId="3B880E95" w14:textId="17F81B19" w:rsidR="009A7D03" w:rsidRDefault="00890F77" w:rsidP="000B4502">
                            <w:pPr>
                              <w:pStyle w:val="Heading3"/>
                            </w:pPr>
                            <w:r>
                              <w:t>Published by BBC.</w:t>
                            </w:r>
                          </w:p>
                        </w:txbxContent>
                      </v:textbox>
                      <w10:anchorlock/>
                    </v:shape>
                  </w:pict>
                </mc:Fallback>
              </mc:AlternateContent>
            </w:r>
            <w:r w:rsidRPr="000B4502">
              <w:rPr>
                <w:noProof/>
              </w:rPr>
              <mc:AlternateContent>
                <mc:Choice Requires="wps">
                  <w:drawing>
                    <wp:inline distT="0" distB="0" distL="0" distR="0" wp14:anchorId="4F59C94F" wp14:editId="02C12844">
                      <wp:extent cx="1674421" cy="676894"/>
                      <wp:effectExtent l="0" t="0" r="2540" b="9525"/>
                      <wp:docPr id="17" name="Text Box 17"/>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14:paraId="6E7CA771" w14:textId="2239BAED" w:rsidR="009A7D03" w:rsidRDefault="00890F77" w:rsidP="000B4502">
                                  <w:pPr>
                                    <w:pStyle w:val="Heading3"/>
                                  </w:pPr>
                                  <w:r>
                                    <w:t>Released in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59C94F" id="Text Box 17" o:spid="_x0000_s1033"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" fillcolor="white [3201]" stroked="f" strokeweight=".5pt">
                      <v:textbox>
                        <w:txbxContent>
                          <w:p w14:paraId="6E7CA771" w14:textId="2239BAED" w:rsidR="009A7D03" w:rsidRDefault="00890F77" w:rsidP="000B4502">
                            <w:pPr>
                              <w:pStyle w:val="Heading3"/>
                            </w:pPr>
                            <w:r>
                              <w:t>Released in 2013.</w:t>
                            </w:r>
                          </w:p>
                        </w:txbxContent>
                      </v:textbox>
                      <w10:anchorlock/>
                    </v:shape>
                  </w:pict>
                </mc:Fallback>
              </mc:AlternateContent>
            </w:r>
          </w:p>
        </w:tc>
        <w:tc>
          <w:tcPr>
            <w:tcW w:w="8797" w:type="dxa"/>
            <w:gridSpan w:val="2"/>
          </w:tcPr>
          <w:p w14:paraId="058A3025" w14:textId="6F82539F" w:rsidR="000B4502" w:rsidRDefault="000B4502">
            <w:r w:rsidRPr="000B4502">
              <w:rPr>
                <w:noProof/>
              </w:rPr>
              <mc:AlternateContent>
                <mc:Choice Requires="wps">
                  <w:drawing>
                    <wp:inline distT="0" distB="0" distL="0" distR="0" wp14:anchorId="2BEC377F" wp14:editId="099AFAA8">
                      <wp:extent cx="5194190" cy="5406887"/>
                      <wp:effectExtent l="0" t="0" r="6985" b="3810"/>
                      <wp:docPr id="11" name="Text Box 11"/>
                      <wp:cNvGraphicFramePr/>
                      <a:graphic xmlns:a="http://schemas.openxmlformats.org/drawingml/2006/main">
                        <a:graphicData uri="http://schemas.microsoft.com/office/word/2010/wordprocessingShape">
                          <wps:wsp>
                            <wps:cNvSpPr txBox="1"/>
                            <wps:spPr>
                              <a:xfrm>
                                <a:off x="0" y="0"/>
                                <a:ext cx="5194190" cy="5406887"/>
                              </a:xfrm>
                              <a:prstGeom prst="rect">
                                <a:avLst/>
                              </a:prstGeom>
                              <a:solidFill>
                                <a:schemeClr val="lt1"/>
                              </a:solidFill>
                              <a:ln w="6350">
                                <a:noFill/>
                              </a:ln>
                            </wps:spPr>
                            <wps:txbx>
                              <w:txbxContent>
                                <w:p w14:paraId="339A434A" w14:textId="735F7A13" w:rsidR="00CE6B0F" w:rsidRDefault="00890F77" w:rsidP="000B4502">
                                  <w:r>
                                    <w:t xml:space="preserve">In introduction part, they tell us how hackers have hacked into a </w:t>
                                  </w:r>
                                  <w:r w:rsidR="00CE6B0F">
                                    <w:t>or get accessed to a fasting running trains of Europe, they had also got control over a late model of SUV steering and breaks once, and also on home appliances like baby monitor, as the technology is being the part of our lives, we only want to make our task as simple and easier as possible even at the cost of our personal lives and our confidential data.</w:t>
                                  </w:r>
                                </w:p>
                                <w:p w14:paraId="30DB1AEC" w14:textId="34210344" w:rsidR="00CE6B0F" w:rsidRDefault="00CE6B0F" w:rsidP="000B4502">
                                  <w:r>
                                    <w:t>But still there some businesses, some people and technologist that does care about security and privacy that’s what make a million dollar</w:t>
                                  </w:r>
                                  <w:r w:rsidR="00224463">
                                    <w:t>s</w:t>
                                  </w:r>
                                  <w:r>
                                    <w:t xml:space="preserve"> industry that only want to secure the data they have form malicious hackers</w:t>
                                  </w:r>
                                  <w:r w:rsidR="00224463">
                                    <w:t>, because hackers do have types as white hat are good hackers, black hat hackers are bad hackers and grey ones are the possible combination of both.</w:t>
                                  </w:r>
                                </w:p>
                                <w:p w14:paraId="0119D37A" w14:textId="112621B1" w:rsidR="00224463" w:rsidRDefault="00224463" w:rsidP="000B4502">
                                  <w:r>
                                    <w:t xml:space="preserve">As in order to secure data we need white hat hackers who can hack into a system by finding vulnerabilities and report the vulnerability of system or a bug to get paid accordingly called bug bounty. </w:t>
                                  </w:r>
                                </w:p>
                                <w:p w14:paraId="7EE734D3" w14:textId="1D9D8683" w:rsidR="00224463" w:rsidRDefault="00224463" w:rsidP="000B4502">
                                  <w:r>
                                    <w:t>Microsoft ha</w:t>
                                  </w:r>
                                  <w:r w:rsidR="00DE326B">
                                    <w:t>d</w:t>
                                  </w:r>
                                  <w:r>
                                    <w:t xml:space="preserve"> paid a bounty to five year</w:t>
                                  </w:r>
                                  <w:r w:rsidR="00DE326B">
                                    <w:t>s</w:t>
                                  </w:r>
                                  <w:r>
                                    <w:t xml:space="preserve"> old hacker </w:t>
                                  </w:r>
                                  <w:r w:rsidR="00DE326B">
                                    <w:t>for bypassing the parental control on Xbox, and Google also had paid a bounty to a seven years old hacker. Anyone can get bounty if found any bug or vulnerability to a system.</w:t>
                                  </w:r>
                                </w:p>
                                <w:p w14:paraId="0A9DCB89" w14:textId="05898A1B" w:rsidR="00DE326B" w:rsidRDefault="00DE326B" w:rsidP="000B4502">
                                  <w:r>
                                    <w:t>Video further talk how your own data can be no longer accessed to yourself as a ransomware virus enters in your computer and encrypt your data and have to pay to get your own data back</w:t>
                                  </w:r>
                                  <w:r w:rsidR="000F4ED9">
                                    <w:t xml:space="preserve"> by a decryption key</w:t>
                                  </w:r>
                                  <w:r>
                                    <w:t>.</w:t>
                                  </w:r>
                                </w:p>
                                <w:p w14:paraId="0F7F05CD" w14:textId="5234451A" w:rsidR="00DE326B" w:rsidRDefault="00DE326B" w:rsidP="000B4502">
                                  <w:r>
                                    <w:t>Ransomware can easily enter in system through a website or email.</w:t>
                                  </w:r>
                                </w:p>
                                <w:p w14:paraId="16B4DF8F" w14:textId="77777777" w:rsidR="000F4ED9" w:rsidRDefault="000F4ED9" w:rsidP="000B4502">
                                  <w:r>
                                    <w:t>In modern world thieves do not rob banks as they know money no longer is the part of physical world, as the hackers in Oman rob a bank by coping the credit cards and pin no. by hacking into bank system to loot $40 million.</w:t>
                                  </w:r>
                                </w:p>
                                <w:p w14:paraId="0E41DB71" w14:textId="2A8233FE" w:rsidR="000F4ED9" w:rsidRDefault="000F4ED9" w:rsidP="000B4502">
                                  <w:r>
                                    <w:t xml:space="preserve"> NO </w:t>
                                  </w:r>
                                  <w:r w:rsidR="002F52A4">
                                    <w:t>all-hackers</w:t>
                                  </w:r>
                                  <w:r>
                                    <w:t xml:space="preserve"> hack for money some do for revenge as North Korea hacked into Sony Picture in response to a movie that was seem to be insulting the country.</w:t>
                                  </w:r>
                                </w:p>
                                <w:p w14:paraId="3F3E0AA2" w14:textId="2506A2BC" w:rsidR="00DE326B" w:rsidRDefault="00DE326B" w:rsidP="000B4502">
                                  <w:r>
                                    <w:t xml:space="preserve"> </w:t>
                                  </w:r>
                                </w:p>
                                <w:p w14:paraId="00A084FD" w14:textId="1B8760D3" w:rsidR="009A7D03" w:rsidRDefault="00CE6B0F" w:rsidP="000B4502">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EC377F" id="Text Box 11" o:spid="_x0000_s1034" type="#_x0000_t202" style="width:409pt;height:42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" fillcolor="white [3201]" stroked="f" strokeweight=".5pt">
                      <v:textbox>
                        <w:txbxContent>
                          <w:p w14:paraId="339A434A" w14:textId="735F7A13" w:rsidR="00CE6B0F" w:rsidRDefault="00890F77" w:rsidP="000B4502">
                            <w:r>
                              <w:t xml:space="preserve">In introduction part, they tell us how hackers have hacked into a </w:t>
                            </w:r>
                            <w:r w:rsidR="00CE6B0F">
                              <w:t>or get accessed to a fasting running trains of Europe, they had also got control over a late model of SUV steering and breaks once, and also on home appliances like baby monitor, as the technology is being the part of our lives, we only want to make our task as simple and easier as possible even at the cost of our personal lives and our confidential data.</w:t>
                            </w:r>
                          </w:p>
                          <w:p w14:paraId="30DB1AEC" w14:textId="34210344" w:rsidR="00CE6B0F" w:rsidRDefault="00CE6B0F" w:rsidP="000B4502">
                            <w:r>
                              <w:t>But still there some businesses, some people and technologist that does care about security and privacy that’s what make a million dollar</w:t>
                            </w:r>
                            <w:r w:rsidR="00224463">
                              <w:t>s</w:t>
                            </w:r>
                            <w:r>
                              <w:t xml:space="preserve"> industry that only want to secure the data they have form malicious hackers</w:t>
                            </w:r>
                            <w:r w:rsidR="00224463">
                              <w:t>, because hackers do have types as white hat are good hackers, black hat hackers are bad hackers and grey ones are the possible combination of both.</w:t>
                            </w:r>
                          </w:p>
                          <w:p w14:paraId="0119D37A" w14:textId="112621B1" w:rsidR="00224463" w:rsidRDefault="00224463" w:rsidP="000B4502">
                            <w:r>
                              <w:t xml:space="preserve">As in order to secure data we need white hat hackers who can hack into a system by finding vulnerabilities and report the vulnerability of system or a bug to get paid accordingly called bug bounty. </w:t>
                            </w:r>
                          </w:p>
                          <w:p w14:paraId="7EE734D3" w14:textId="1D9D8683" w:rsidR="00224463" w:rsidRDefault="00224463" w:rsidP="000B4502">
                            <w:r>
                              <w:t>Microsoft ha</w:t>
                            </w:r>
                            <w:r w:rsidR="00DE326B">
                              <w:t>d</w:t>
                            </w:r>
                            <w:r>
                              <w:t xml:space="preserve"> paid a bounty to five year</w:t>
                            </w:r>
                            <w:r w:rsidR="00DE326B">
                              <w:t>s</w:t>
                            </w:r>
                            <w:r>
                              <w:t xml:space="preserve"> old hacker </w:t>
                            </w:r>
                            <w:r w:rsidR="00DE326B">
                              <w:t>for bypassing the parental control on Xbox, and Google also had paid a bounty to a seven years old hacker. Anyone can get bounty if found any bug or vulnerability to a system.</w:t>
                            </w:r>
                          </w:p>
                          <w:p w14:paraId="0A9DCB89" w14:textId="05898A1B" w:rsidR="00DE326B" w:rsidRDefault="00DE326B" w:rsidP="000B4502">
                            <w:r>
                              <w:t>Video further talk how your own data can be no longer accessed to yourself as a ransomware virus enters in your computer and encrypt your data and have to pay to get your own data back</w:t>
                            </w:r>
                            <w:r w:rsidR="000F4ED9">
                              <w:t xml:space="preserve"> by a decryption key</w:t>
                            </w:r>
                            <w:r>
                              <w:t>.</w:t>
                            </w:r>
                          </w:p>
                          <w:p w14:paraId="0F7F05CD" w14:textId="5234451A" w:rsidR="00DE326B" w:rsidRDefault="00DE326B" w:rsidP="000B4502">
                            <w:r>
                              <w:t>Ransomware can easily enter in system through a website or email.</w:t>
                            </w:r>
                          </w:p>
                          <w:p w14:paraId="16B4DF8F" w14:textId="77777777" w:rsidR="000F4ED9" w:rsidRDefault="000F4ED9" w:rsidP="000B4502">
                            <w:r>
                              <w:t>In modern world thieves do not rob banks as they know money no longer is the part of physical world, as the hackers in Oman rob a bank by coping the credit cards and pin no. by hacking into bank system to loot $40 million.</w:t>
                            </w:r>
                          </w:p>
                          <w:p w14:paraId="0E41DB71" w14:textId="2A8233FE" w:rsidR="000F4ED9" w:rsidRDefault="000F4ED9" w:rsidP="000B4502">
                            <w:r>
                              <w:t xml:space="preserve"> NO </w:t>
                            </w:r>
                            <w:r w:rsidR="002F52A4">
                              <w:t>all-hackers</w:t>
                            </w:r>
                            <w:r>
                              <w:t xml:space="preserve"> hack for money some do for revenge as North Korea hacked into Sony Picture in response to a movie that was seem to be insulting the country.</w:t>
                            </w:r>
                          </w:p>
                          <w:p w14:paraId="3F3E0AA2" w14:textId="2506A2BC" w:rsidR="00DE326B" w:rsidRDefault="00DE326B" w:rsidP="000B4502">
                            <w:r>
                              <w:t xml:space="preserve"> </w:t>
                            </w:r>
                          </w:p>
                          <w:p w14:paraId="00A084FD" w14:textId="1B8760D3" w:rsidR="009A7D03" w:rsidRDefault="00CE6B0F" w:rsidP="000B4502">
                            <w:r>
                              <w:t xml:space="preserve">  </w:t>
                            </w:r>
                          </w:p>
                        </w:txbxContent>
                      </v:textbox>
                      <w10:anchorlock/>
                    </v:shape>
                  </w:pict>
                </mc:Fallback>
              </mc:AlternateContent>
            </w:r>
          </w:p>
        </w:tc>
      </w:tr>
      <w:tr w:rsidR="000B4502" w14:paraId="689B7885" w14:textId="77777777" w:rsidTr="004B4C73">
        <w:trPr>
          <w:trHeight w:val="2587"/>
        </w:trPr>
        <w:tc>
          <w:tcPr>
            <w:tcW w:w="12191" w:type="dxa"/>
            <w:gridSpan w:val="3"/>
            <w:vAlign w:val="center"/>
          </w:tcPr>
          <w:p w14:paraId="1CC346DC" w14:textId="77777777" w:rsidR="000B4502" w:rsidRDefault="002F52A4" w:rsidP="00515218">
            <w:pPr>
              <w:ind w:left="720"/>
            </w:pPr>
            <w:r>
              <w:t>Hacking is becoming an active war. As the next generation worriers are being trained as Cyber Warriors</w:t>
            </w:r>
            <w:r>
              <w:t>.</w:t>
            </w:r>
          </w:p>
          <w:p w14:paraId="60C2F076" w14:textId="77777777" w:rsidR="002F52A4" w:rsidRDefault="002F52A4" w:rsidP="00515218">
            <w:pPr>
              <w:ind w:left="720"/>
            </w:pPr>
            <w:r>
              <w:t>Modern world wars are not fight by using missiles, now more important assists are attacked as national confidential data.</w:t>
            </w:r>
          </w:p>
          <w:p w14:paraId="1D070A34" w14:textId="77777777" w:rsidR="002F52A4" w:rsidRDefault="002F52A4" w:rsidP="00515218">
            <w:pPr>
              <w:ind w:left="720"/>
            </w:pPr>
            <w:r>
              <w:t>By using Cyber Space</w:t>
            </w:r>
            <w:r w:rsidR="00E6747A">
              <w:t>,</w:t>
            </w:r>
            <w:r>
              <w:t xml:space="preserve"> they not only can spy on a country, actually every single person on internet is fully exposed, their data, their location etc. can be found by just one click of search bar.</w:t>
            </w:r>
          </w:p>
          <w:p w14:paraId="7C6E00E7" w14:textId="2298D7D7" w:rsidR="00E6747A" w:rsidRDefault="00E6747A" w:rsidP="00E6747A">
            <w:pPr>
              <w:ind w:left="720"/>
            </w:pPr>
            <w:r>
              <w:t xml:space="preserve">Computer Science is a vast field even more then we can ever know, and hacking is </w:t>
            </w:r>
            <w:proofErr w:type="gramStart"/>
            <w:r>
              <w:t>a</w:t>
            </w:r>
            <w:proofErr w:type="gramEnd"/>
            <w:r>
              <w:t xml:space="preserve"> art and science its legal and illegal, we do hand over our data on our own choices and sometimes they are stole but we still keep using these technologies even at the cost of our personal lives. </w:t>
            </w:r>
          </w:p>
          <w:p w14:paraId="53B52D66" w14:textId="5C2C7F87" w:rsidR="00E6747A" w:rsidRPr="00E6747A" w:rsidRDefault="00E6747A" w:rsidP="00E6747A">
            <w:pPr>
              <w:ind w:left="720"/>
              <w:jc w:val="center"/>
              <w:rPr>
                <w:b/>
                <w:bCs/>
                <w:u w:val="single"/>
              </w:rPr>
            </w:pPr>
            <w:r w:rsidRPr="00E6747A">
              <w:rPr>
                <w:b/>
                <w:bCs/>
                <w:u w:val="single"/>
              </w:rPr>
              <w:t>HACKING IS A MODERN WORLD SUPER POWER</w:t>
            </w:r>
          </w:p>
        </w:tc>
      </w:tr>
      <w:tr w:rsidR="00A1111B" w14:paraId="48DB4798" w14:textId="77777777" w:rsidTr="004B4C73">
        <w:trPr>
          <w:trHeight w:val="597"/>
        </w:trPr>
        <w:tc>
          <w:tcPr>
            <w:tcW w:w="12191" w:type="dxa"/>
            <w:gridSpan w:val="3"/>
            <w:vAlign w:val="bottom"/>
          </w:tcPr>
          <w:p w14:paraId="2F6B77AF" w14:textId="28807495" w:rsidR="00A1111B" w:rsidRDefault="00A1111B" w:rsidP="00E6747A">
            <w:pPr>
              <w:rPr>
                <w:noProof/>
              </w:rPr>
            </w:pPr>
          </w:p>
        </w:tc>
      </w:tr>
    </w:tbl>
    <w:p w14:paraId="1F5675F3" w14:textId="431A99E8" w:rsidR="00392FA9" w:rsidRDefault="00392FA9" w:rsidP="004B4C73"/>
    <w:sectPr w:rsidR="00392FA9" w:rsidSect="00021C04">
      <w:pgSz w:w="12240" w:h="15840"/>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D03"/>
    <w:rsid w:val="00021C04"/>
    <w:rsid w:val="000B4502"/>
    <w:rsid w:val="000F4ED9"/>
    <w:rsid w:val="00104080"/>
    <w:rsid w:val="00224463"/>
    <w:rsid w:val="002F52A4"/>
    <w:rsid w:val="00392FA9"/>
    <w:rsid w:val="004B4C73"/>
    <w:rsid w:val="00515218"/>
    <w:rsid w:val="00714AA5"/>
    <w:rsid w:val="00745C53"/>
    <w:rsid w:val="0083600B"/>
    <w:rsid w:val="00890F77"/>
    <w:rsid w:val="009A7D03"/>
    <w:rsid w:val="00A1111B"/>
    <w:rsid w:val="00BB13BB"/>
    <w:rsid w:val="00CE6B0F"/>
    <w:rsid w:val="00D76AB2"/>
    <w:rsid w:val="00DE326B"/>
    <w:rsid w:val="00E67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34C1B"/>
  <w15:chartTrackingRefBased/>
  <w15:docId w15:val="{79000A1A-76CD-4D05-82EA-2444CFF00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mera\AppData\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Report (Urban theme)</Template>
  <TotalTime>94</TotalTime>
  <Pages>3</Pages>
  <Words>113</Words>
  <Characters>650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Sumera</dc:creator>
  <cp:keywords/>
  <dc:description/>
  <cp:lastModifiedBy>suma Ira</cp:lastModifiedBy>
  <cp:revision>1</cp:revision>
  <dcterms:created xsi:type="dcterms:W3CDTF">2021-09-12T17:19:00Z</dcterms:created>
  <dcterms:modified xsi:type="dcterms:W3CDTF">2021-09-12T18:53:00Z</dcterms:modified>
</cp:coreProperties>
</file>